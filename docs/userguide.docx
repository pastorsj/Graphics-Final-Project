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B64" w:rsidRDefault="00D111DB" w:rsidP="00873725">
      <w:pPr>
        <w:pStyle w:val="NoSpacing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WonderMaize</w:t>
      </w:r>
      <w:proofErr w:type="spellEnd"/>
      <w:r>
        <w:rPr>
          <w:sz w:val="36"/>
          <w:szCs w:val="36"/>
        </w:rPr>
        <w:t xml:space="preserve"> </w:t>
      </w:r>
      <w:r w:rsidR="00873725">
        <w:rPr>
          <w:sz w:val="36"/>
          <w:szCs w:val="36"/>
        </w:rPr>
        <w:t>User Guide</w:t>
      </w:r>
    </w:p>
    <w:p w:rsidR="00873725" w:rsidRDefault="00873725" w:rsidP="00873725">
      <w:pPr>
        <w:pStyle w:val="NoSpacing"/>
        <w:jc w:val="center"/>
        <w:rPr>
          <w:sz w:val="36"/>
          <w:szCs w:val="36"/>
        </w:rPr>
      </w:pPr>
    </w:p>
    <w:p w:rsidR="00873725" w:rsidRDefault="00D111DB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Objective</w:t>
      </w:r>
    </w:p>
    <w:p w:rsidR="00D111DB" w:rsidRDefault="00D111DB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  <w:t xml:space="preserve">The objective of the </w:t>
      </w:r>
      <w:proofErr w:type="spellStart"/>
      <w:r>
        <w:rPr>
          <w:sz w:val="24"/>
          <w:szCs w:val="24"/>
        </w:rPr>
        <w:t>WonderMaize</w:t>
      </w:r>
      <w:proofErr w:type="spellEnd"/>
      <w:r>
        <w:rPr>
          <w:sz w:val="24"/>
          <w:szCs w:val="24"/>
        </w:rPr>
        <w:t xml:space="preserve"> game is to navigate through the randomly generated maze to find 5 diffe</w:t>
      </w:r>
      <w:r w:rsidR="00373754">
        <w:rPr>
          <w:sz w:val="24"/>
          <w:szCs w:val="24"/>
        </w:rPr>
        <w:t>rent mysterious objects hidden.</w:t>
      </w:r>
    </w:p>
    <w:p w:rsidR="00373754" w:rsidRDefault="00373754" w:rsidP="00873725">
      <w:pPr>
        <w:pStyle w:val="NoSpacing"/>
        <w:rPr>
          <w:sz w:val="24"/>
          <w:szCs w:val="24"/>
        </w:rPr>
      </w:pPr>
    </w:p>
    <w:p w:rsidR="00373754" w:rsidRDefault="00373754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Basic Controls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625"/>
        <w:gridCol w:w="1890"/>
      </w:tblGrid>
      <w:tr w:rsidR="00373754" w:rsidTr="003737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Action</w:t>
            </w:r>
          </w:p>
        </w:tc>
      </w:tr>
      <w:tr w:rsidR="00373754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Move forward</w:t>
            </w:r>
          </w:p>
        </w:tc>
      </w:tr>
      <w:tr w:rsidR="00373754" w:rsidTr="003737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Turn left</w:t>
            </w:r>
          </w:p>
        </w:tc>
      </w:tr>
      <w:tr w:rsidR="00373754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Move backwards</w:t>
            </w:r>
          </w:p>
        </w:tc>
      </w:tr>
      <w:tr w:rsidR="00373754" w:rsidTr="003737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Turn right</w:t>
            </w:r>
          </w:p>
        </w:tc>
      </w:tr>
      <w:tr w:rsidR="0028585C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28585C" w:rsidRDefault="0028585C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Esc</w:t>
            </w:r>
          </w:p>
        </w:tc>
        <w:tc>
          <w:tcPr>
            <w:tcW w:w="1890" w:type="dxa"/>
          </w:tcPr>
          <w:p w:rsidR="0028585C" w:rsidRDefault="0028585C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Quit the game</w:t>
            </w:r>
          </w:p>
        </w:tc>
      </w:tr>
    </w:tbl>
    <w:p w:rsidR="00373754" w:rsidRDefault="00373754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Gameplay</w:t>
      </w:r>
    </w:p>
    <w:p w:rsidR="004379A6" w:rsidRDefault="004379A6" w:rsidP="00873725">
      <w:pPr>
        <w:pStyle w:val="NoSpacing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7E2426" wp14:editId="293DA8A3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3095625" cy="3096260"/>
            <wp:effectExtent l="0" t="0" r="952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4" t="3315" r="23536" b="4054"/>
                    <a:stretch/>
                  </pic:blipFill>
                  <pic:spPr bwMode="auto">
                    <a:xfrm>
                      <a:off x="0" y="0"/>
                      <a:ext cx="309562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73754" w:rsidRDefault="00373754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Upon opening the game, a box will pop up to begin playing the game. Click in the box to begin playing the game.</w:t>
      </w:r>
    </w:p>
    <w:p w:rsidR="004379A6" w:rsidRDefault="004379A6" w:rsidP="00873725">
      <w:pPr>
        <w:pStyle w:val="NoSpacing"/>
        <w:rPr>
          <w:noProof/>
        </w:rPr>
      </w:pPr>
    </w:p>
    <w:p w:rsidR="004379A6" w:rsidRDefault="004379A6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Once in the maze, the goal is to find all 5 hidden objects. The objects that are hidden in the maze are a Cow, Gourd, Sphere, Teapot, and Teddy Bear. Initially all objects are colored red. To actually find the object, simp</w:t>
      </w:r>
      <w:r w:rsidR="0028585C">
        <w:rPr>
          <w:sz w:val="24"/>
          <w:szCs w:val="24"/>
        </w:rPr>
        <w:t>ly run close to it and a swirly effect will appear on the screen and the object will change color to yellow.</w:t>
      </w:r>
      <w:bookmarkStart w:id="0" w:name="_GoBack"/>
      <w:bookmarkEnd w:id="0"/>
    </w:p>
    <w:p w:rsidR="004379A6" w:rsidRDefault="004379A6" w:rsidP="00873725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28585C" w:rsidTr="004379A6"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DCD715" wp14:editId="50DB27BE">
                  <wp:extent cx="1020083" cy="1017905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4942" t="4766" r="23194" b="3228"/>
                          <a:stretch/>
                        </pic:blipFill>
                        <pic:spPr bwMode="auto">
                          <a:xfrm>
                            <a:off x="0" y="0"/>
                            <a:ext cx="1041855" cy="103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AC171" wp14:editId="6A84C4C2">
                  <wp:extent cx="1020090" cy="1017905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175" t="4560" r="22955" b="3424"/>
                          <a:stretch/>
                        </pic:blipFill>
                        <pic:spPr bwMode="auto">
                          <a:xfrm>
                            <a:off x="0" y="0"/>
                            <a:ext cx="1061937" cy="1059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5BE454" wp14:editId="05657CAC">
                  <wp:extent cx="1041601" cy="1018309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4942" t="4973" r="23183" b="4868"/>
                          <a:stretch/>
                        </pic:blipFill>
                        <pic:spPr bwMode="auto">
                          <a:xfrm>
                            <a:off x="0" y="0"/>
                            <a:ext cx="1056420" cy="1032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9C2430" wp14:editId="30A66F25">
                  <wp:extent cx="1025184" cy="1032164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175" t="4767" r="23422" b="3228"/>
                          <a:stretch/>
                        </pic:blipFill>
                        <pic:spPr bwMode="auto">
                          <a:xfrm>
                            <a:off x="0" y="0"/>
                            <a:ext cx="1042040" cy="104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D4410C4" wp14:editId="67441FD1">
                  <wp:extent cx="1041601" cy="1018309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4942" t="4973" r="23183" b="4868"/>
                          <a:stretch/>
                        </pic:blipFill>
                        <pic:spPr bwMode="auto">
                          <a:xfrm>
                            <a:off x="0" y="0"/>
                            <a:ext cx="1056420" cy="1032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585C" w:rsidTr="004379A6"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Sphere</w:t>
            </w:r>
          </w:p>
        </w:tc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Teapot</w:t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Gourd</w:t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Teddy Bear</w:t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COW??</w:t>
            </w:r>
          </w:p>
        </w:tc>
      </w:tr>
    </w:tbl>
    <w:p w:rsidR="0028585C" w:rsidRDefault="0028585C" w:rsidP="00873725">
      <w:pPr>
        <w:pStyle w:val="NoSpacing"/>
        <w:rPr>
          <w:sz w:val="24"/>
          <w:szCs w:val="24"/>
        </w:rPr>
      </w:pPr>
    </w:p>
    <w:p w:rsidR="0028585C" w:rsidRDefault="0028585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28585C" w:rsidRDefault="0028585C" w:rsidP="00873725">
      <w:pPr>
        <w:pStyle w:val="NoSpacing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9602B65" wp14:editId="596DB2AF">
            <wp:simplePos x="0" y="0"/>
            <wp:positionH relativeFrom="margin">
              <wp:align>right</wp:align>
            </wp:positionH>
            <wp:positionV relativeFrom="paragraph">
              <wp:posOffset>6581</wp:posOffset>
            </wp:positionV>
            <wp:extent cx="3068320" cy="3068781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5" t="4766" r="23194" b="3432"/>
                    <a:stretch/>
                  </pic:blipFill>
                  <pic:spPr bwMode="auto">
                    <a:xfrm>
                      <a:off x="0" y="0"/>
                      <a:ext cx="3068320" cy="306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After finding all of the models, a screen showing that the player has won will appear. To restart the game, press the “Restart” button in the middle of the screen. After pressing the “Restart” button, a new maze will be randomly generated and the objects to find will be randomly scattered throughout the maze.</w:t>
      </w:r>
    </w:p>
    <w:p w:rsidR="0028585C" w:rsidRDefault="0028585C" w:rsidP="00873725">
      <w:pPr>
        <w:pStyle w:val="NoSpacing"/>
        <w:rPr>
          <w:sz w:val="24"/>
          <w:szCs w:val="24"/>
        </w:rPr>
      </w:pPr>
    </w:p>
    <w:p w:rsidR="0028585C" w:rsidRDefault="0028585C" w:rsidP="00873725">
      <w:pPr>
        <w:pStyle w:val="NoSpacing"/>
        <w:rPr>
          <w:noProof/>
        </w:rPr>
      </w:pPr>
    </w:p>
    <w:p w:rsidR="0028585C" w:rsidRPr="00373754" w:rsidRDefault="0028585C" w:rsidP="00873725">
      <w:pPr>
        <w:pStyle w:val="NoSpacing"/>
        <w:rPr>
          <w:sz w:val="24"/>
          <w:szCs w:val="24"/>
        </w:rPr>
      </w:pPr>
    </w:p>
    <w:sectPr w:rsidR="0028585C" w:rsidRPr="00373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725"/>
    <w:rsid w:val="0028585C"/>
    <w:rsid w:val="00373754"/>
    <w:rsid w:val="004379A6"/>
    <w:rsid w:val="00873725"/>
    <w:rsid w:val="00B13B64"/>
    <w:rsid w:val="00D11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854F0D-4226-411D-8EAA-3FC4D4CE8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873725"/>
  </w:style>
  <w:style w:type="table" w:styleId="TableGrid">
    <w:name w:val="Table Grid"/>
    <w:basedOn w:val="TableNormal"/>
    <w:uiPriority w:val="39"/>
    <w:rsid w:val="003737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373754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inme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66</TotalTime>
  <Pages>2</Pages>
  <Words>164</Words>
  <Characters>938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E Persing</dc:creator>
  <cp:keywords/>
  <dc:description/>
  <cp:lastModifiedBy>Matthew Persing</cp:lastModifiedBy>
  <cp:revision>2</cp:revision>
  <dcterms:created xsi:type="dcterms:W3CDTF">2016-05-04T12:09:00Z</dcterms:created>
  <dcterms:modified xsi:type="dcterms:W3CDTF">2016-05-07T07:17:00Z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