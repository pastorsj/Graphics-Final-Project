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D10A71">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D10A71">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t>
      </w:r>
      <w:proofErr w:type="spellStart"/>
      <w:r w:rsidR="001A4BF2">
        <w:rPr>
          <w:rFonts w:ascii="Times New Roman" w:hAnsi="Times New Roman" w:cs="Times New Roman"/>
          <w:sz w:val="24"/>
          <w:szCs w:val="24"/>
        </w:rPr>
        <w:t>WonderMaize</w:t>
      </w:r>
      <w:proofErr w:type="spellEnd"/>
      <w:r w:rsidR="001A4BF2">
        <w:rPr>
          <w:rFonts w:ascii="Times New Roman" w:hAnsi="Times New Roman" w:cs="Times New Roman"/>
          <w:sz w:val="24"/>
          <w:szCs w:val="24"/>
        </w:rPr>
        <w:t xml:space="preserve"> is restricted to operating on 64bit Windows platforms. Within this documents are an in depth user guide that explains how to start and play </w:t>
      </w:r>
      <w:proofErr w:type="spellStart"/>
      <w:r w:rsidR="001A4BF2">
        <w:rPr>
          <w:rFonts w:ascii="Times New Roman" w:hAnsi="Times New Roman" w:cs="Times New Roman"/>
          <w:sz w:val="24"/>
          <w:szCs w:val="24"/>
        </w:rPr>
        <w:t>WonderMaize</w:t>
      </w:r>
      <w:proofErr w:type="spellEnd"/>
      <w:r w:rsidR="001A4BF2">
        <w:rPr>
          <w:rFonts w:ascii="Times New Roman" w:hAnsi="Times New Roman" w:cs="Times New Roman"/>
          <w:sz w:val="24"/>
          <w:szCs w:val="24"/>
        </w:rPr>
        <w:t xml:space="preserve"> as well as an installation and maintenance guide for in depth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1" w:name="_Toc450720355"/>
      <w:proofErr w:type="spellStart"/>
      <w:r w:rsidRPr="008922CF">
        <w:lastRenderedPageBreak/>
        <w:t>WonderMaize</w:t>
      </w:r>
      <w:proofErr w:type="spellEnd"/>
      <w:r w:rsidRPr="008922CF">
        <w:t xml:space="preserve"> </w:t>
      </w:r>
      <w:r w:rsidR="00873725" w:rsidRPr="008922CF">
        <w:t>User Guide</w:t>
      </w:r>
      <w:bookmarkEnd w:id="1"/>
    </w:p>
    <w:p w:rsidR="001E199A" w:rsidRPr="001E199A" w:rsidRDefault="001E199A" w:rsidP="001E199A"/>
    <w:p w:rsidR="00873725" w:rsidRPr="002E1925" w:rsidRDefault="00D111DB" w:rsidP="004E5938">
      <w:pPr>
        <w:pStyle w:val="Heading2"/>
      </w:pPr>
      <w:bookmarkStart w:id="2" w:name="_Toc450720356"/>
      <w:r w:rsidRPr="002E1925">
        <w:t>Objective</w:t>
      </w:r>
      <w:bookmarkEnd w:id="2"/>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rent mysterious objects hidden.</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bookmarkStart w:id="4" w:name="_Toc450720358"/>
    </w:p>
    <w:p w:rsidR="00941998" w:rsidRDefault="00941998" w:rsidP="004E5938">
      <w:pPr>
        <w:pStyle w:val="Heading2"/>
      </w:pPr>
      <w:r>
        <w:t>Changing Maze Size</w:t>
      </w:r>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6704"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848"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r w:rsidRPr="002E1925">
        <w:lastRenderedPageBreak/>
        <w:t>Gameplay</w:t>
      </w:r>
      <w:bookmarkEnd w:id="4"/>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8752"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bookmarkStart w:id="5" w:name="_Toc450720359"/>
      <w:r>
        <w:rPr>
          <w:sz w:val="24"/>
          <w:szCs w:val="24"/>
        </w:rPr>
        <w:br w:type="page"/>
      </w:r>
    </w:p>
    <w:p w:rsidR="00362936" w:rsidRDefault="00362936" w:rsidP="004E5938">
      <w:pPr>
        <w:pStyle w:val="Heading1"/>
      </w:pPr>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62936" w:rsidRPr="000D348D" w:rsidRDefault="00A47ADC"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Pr="00155292" w:rsidRDefault="00B72E1A" w:rsidP="00155292">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ensuring continuous integration. Blender was used to work on models and get the models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D10A71"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3" w:name="_Toc450720367"/>
      <w:r>
        <w:lastRenderedPageBreak/>
        <w:t>Software and Architecture Design Specification (SADS)</w:t>
      </w:r>
      <w:bookmarkEnd w:id="13"/>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proofErr w:type="spellStart"/>
      <w:r w:rsidR="00571329">
        <w:rPr>
          <w:rFonts w:ascii="Times New Roman" w:hAnsi="Times New Roman" w:cs="Times New Roman"/>
          <w:sz w:val="24"/>
          <w:szCs w:val="24"/>
        </w:rPr>
        <w:t>sfml</w:t>
      </w:r>
      <w:proofErr w:type="spellEnd"/>
      <w:r w:rsidR="00571329">
        <w:rPr>
          <w:rFonts w:ascii="Times New Roman" w:hAnsi="Times New Roman" w:cs="Times New Roman"/>
          <w:sz w:val="24"/>
          <w:szCs w:val="24"/>
        </w:rPr>
        <w:t xml:space="preserve"> to display the window and getting user input. </w:t>
      </w:r>
      <w:r>
        <w:rPr>
          <w:rFonts w:ascii="Times New Roman" w:hAnsi="Times New Roman" w:cs="Times New Roman"/>
          <w:sz w:val="24"/>
          <w:szCs w:val="24"/>
        </w:rPr>
        <w:t xml:space="preserve">NOTE: Many of these classes utilize external libraries such as </w:t>
      </w:r>
      <w:proofErr w:type="spellStart"/>
      <w:r>
        <w:rPr>
          <w:rFonts w:ascii="Times New Roman" w:hAnsi="Times New Roman" w:cs="Times New Roman"/>
          <w:sz w:val="24"/>
          <w:szCs w:val="24"/>
        </w:rPr>
        <w:t>glem</w:t>
      </w:r>
      <w:proofErr w:type="spellEnd"/>
      <w:r>
        <w:rPr>
          <w:rFonts w:ascii="Times New Roman" w:hAnsi="Times New Roman" w:cs="Times New Roman"/>
          <w:sz w:val="24"/>
          <w:szCs w:val="24"/>
        </w:rPr>
        <w:t xml:space="preserve">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ShaderManager</w:t>
      </w:r>
      <w:proofErr w:type="spellEnd"/>
      <w:r>
        <w:rPr>
          <w:rFonts w:ascii="Times New Roman" w:hAnsi="Times New Roman" w:cs="Times New Roman"/>
          <w:sz w:val="24"/>
          <w:szCs w:val="24"/>
        </w:rPr>
        <w:t xml:space="preserve"> – This is the class that manages the various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used in our program. This class is responsible for the actual logic behind compiling and loading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w:t>
      </w:r>
    </w:p>
    <w:p w:rsidR="00FE1F8F"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RenderEngine</w:t>
      </w:r>
      <w:proofErr w:type="spellEnd"/>
      <w:r>
        <w:rPr>
          <w:rFonts w:ascii="Times New Roman" w:hAnsi="Times New Roman" w:cs="Times New Roman"/>
          <w:sz w:val="24"/>
          <w:szCs w:val="24"/>
        </w:rPr>
        <w:t xml:space="preserv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 This class is responsible for holding the </w:t>
      </w: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of the world, as well as 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for the world. In addition to storing those objects, </w:t>
      </w: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holds several important pieces of</w:t>
      </w:r>
      <w:bookmarkStart w:id="14" w:name="_GoBack"/>
      <w:bookmarkEnd w:id="14"/>
      <w:r>
        <w:rPr>
          <w:rFonts w:ascii="Times New Roman" w:hAnsi="Times New Roman" w:cs="Times New Roman"/>
          <w:sz w:val="24"/>
          <w:szCs w:val="24"/>
        </w:rPr>
        <w:t xml:space="preserve"> information which required to know what the world “looks” like, such as where the camera is, and which direction is up. The logic to perform a single </w:t>
      </w:r>
      <w:proofErr w:type="spellStart"/>
      <w:r>
        <w:rPr>
          <w:rFonts w:ascii="Times New Roman" w:hAnsi="Times New Roman" w:cs="Times New Roman"/>
          <w:sz w:val="24"/>
          <w:szCs w:val="24"/>
        </w:rPr>
        <w:t>timestep</w:t>
      </w:r>
      <w:proofErr w:type="spellEnd"/>
      <w:r>
        <w:rPr>
          <w:rFonts w:ascii="Times New Roman" w:hAnsi="Times New Roman" w:cs="Times New Roman"/>
          <w:sz w:val="24"/>
          <w:szCs w:val="24"/>
        </w:rPr>
        <w:t xml:space="preserve">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proofErr w:type="spellStart"/>
      <w:r w:rsidR="002E24B6">
        <w:rPr>
          <w:rFonts w:ascii="Times New Roman" w:hAnsi="Times New Roman" w:cs="Times New Roman"/>
          <w:sz w:val="24"/>
          <w:szCs w:val="24"/>
        </w:rPr>
        <w:t>MazeGenerator</w:t>
      </w:r>
      <w:proofErr w:type="spellEnd"/>
      <w:r w:rsidR="002E24B6">
        <w:rPr>
          <w:rFonts w:ascii="Times New Roman" w:hAnsi="Times New Roman" w:cs="Times New Roman"/>
          <w:sz w:val="24"/>
          <w:szCs w:val="24"/>
        </w:rPr>
        <w:t xml:space="preserve">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 Holds all of the logic for actually generating a maze. Also declares the cell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w:t>
      </w:r>
    </w:p>
    <w:p w:rsidR="00E67D8A" w:rsidRDefault="00E67D8A" w:rsidP="00E67D8A">
      <w:pPr>
        <w:pStyle w:val="ListParagraph"/>
        <w:numPr>
          <w:ilvl w:val="1"/>
          <w:numId w:val="6"/>
        </w:numPr>
        <w:rPr>
          <w:rFonts w:ascii="Times New Roman" w:hAnsi="Times New Roman" w:cs="Times New Roman"/>
          <w:sz w:val="24"/>
          <w:szCs w:val="24"/>
        </w:rPr>
      </w:pP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 A simple data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proofErr w:type="spellStart"/>
      <w:r w:rsidRPr="00E67D8A">
        <w:rPr>
          <w:rFonts w:ascii="Times New Roman" w:hAnsi="Times New Roman" w:cs="Times New Roman"/>
          <w:sz w:val="24"/>
          <w:szCs w:val="24"/>
        </w:rPr>
        <w:t>ControlState</w:t>
      </w:r>
      <w:proofErr w:type="spellEnd"/>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w:t>
      </w:r>
      <w:proofErr w:type="spellStart"/>
      <w:r w:rsidR="00BD637D">
        <w:rPr>
          <w:rFonts w:ascii="Times New Roman" w:hAnsi="Times New Roman" w:cs="Times New Roman"/>
          <w:sz w:val="24"/>
          <w:szCs w:val="24"/>
        </w:rPr>
        <w:t>objLoader</w:t>
      </w:r>
      <w:proofErr w:type="spellEnd"/>
      <w:r w:rsidR="00BD637D">
        <w:rPr>
          <w:rFonts w:ascii="Times New Roman" w:hAnsi="Times New Roman" w:cs="Times New Roman"/>
          <w:sz w:val="24"/>
          <w:szCs w:val="24"/>
        </w:rPr>
        <w:t xml:space="preserve"> (external library) to load in information concerning an object model file (.</w:t>
      </w:r>
      <w:proofErr w:type="spellStart"/>
      <w:r w:rsidR="00BD637D">
        <w:rPr>
          <w:rFonts w:ascii="Times New Roman" w:hAnsi="Times New Roman" w:cs="Times New Roman"/>
          <w:sz w:val="24"/>
          <w:szCs w:val="24"/>
        </w:rPr>
        <w:t>obj</w:t>
      </w:r>
      <w:proofErr w:type="spellEnd"/>
      <w:r w:rsidR="00BD637D">
        <w:rPr>
          <w:rFonts w:ascii="Times New Roman" w:hAnsi="Times New Roman" w:cs="Times New Roman"/>
          <w:sz w:val="24"/>
          <w:szCs w:val="24"/>
        </w:rPr>
        <w:t xml:space="preserve">). This includes the location of the </w:t>
      </w:r>
      <w:proofErr w:type="spellStart"/>
      <w:r w:rsidR="00BD637D">
        <w:rPr>
          <w:rFonts w:ascii="Times New Roman" w:hAnsi="Times New Roman" w:cs="Times New Roman"/>
          <w:sz w:val="24"/>
          <w:szCs w:val="24"/>
        </w:rPr>
        <w:t>verticies</w:t>
      </w:r>
      <w:proofErr w:type="spellEnd"/>
      <w:r w:rsidR="00BD637D">
        <w:rPr>
          <w:rFonts w:ascii="Times New Roman" w:hAnsi="Times New Roman" w:cs="Times New Roman"/>
          <w:sz w:val="24"/>
          <w:szCs w:val="24"/>
        </w:rPr>
        <w:t xml:space="preserve"> in the model, the normal vectors of the model, as well as texture information for the model. Some matrices are also stored in this class which are used for giving the model a location, and a rotation. In addition to finding and </w:t>
      </w:r>
      <w:r w:rsidR="00BD637D">
        <w:rPr>
          <w:rFonts w:ascii="Times New Roman" w:hAnsi="Times New Roman" w:cs="Times New Roman"/>
          <w:sz w:val="24"/>
          <w:szCs w:val="24"/>
        </w:rPr>
        <w:lastRenderedPageBreak/>
        <w:t>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w:t>
      </w:r>
      <w:proofErr w:type="spellStart"/>
      <w:r w:rsidR="00D73D0C">
        <w:rPr>
          <w:rFonts w:ascii="Times New Roman" w:hAnsi="Times New Roman" w:cs="Times New Roman"/>
          <w:sz w:val="24"/>
          <w:szCs w:val="24"/>
        </w:rPr>
        <w:t>MazeGenerator</w:t>
      </w:r>
      <w:proofErr w:type="spellEnd"/>
      <w:r w:rsidR="00D73D0C">
        <w:rPr>
          <w:rFonts w:ascii="Times New Roman" w:hAnsi="Times New Roman" w:cs="Times New Roman"/>
          <w:sz w:val="24"/>
          <w:szCs w:val="24"/>
        </w:rPr>
        <w:t xml:space="preserve">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5" w:name="_Toc450720368"/>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t>
      </w:r>
      <w:proofErr w:type="spellStart"/>
      <w:r w:rsidR="004138C7">
        <w:rPr>
          <w:rFonts w:ascii="Times New Roman" w:hAnsi="Times New Roman" w:cs="Times New Roman"/>
          <w:sz w:val="24"/>
          <w:szCs w:val="24"/>
        </w:rPr>
        <w:t>WonderMaize</w:t>
      </w:r>
      <w:proofErr w:type="spellEnd"/>
      <w:r w:rsidR="004138C7">
        <w:rPr>
          <w:rFonts w:ascii="Times New Roman" w:hAnsi="Times New Roman" w:cs="Times New Roman"/>
          <w:sz w:val="24"/>
          <w:szCs w:val="24"/>
        </w:rPr>
        <w:t xml:space="preserv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tests test the user input side of the games state. The tests included for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are:</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TestInitializeation</w:t>
      </w:r>
      <w:proofErr w:type="spellEnd"/>
      <w:r>
        <w:rPr>
          <w:rFonts w:ascii="Times New Roman" w:hAnsi="Times New Roman" w:cs="Times New Roman"/>
          <w:sz w:val="24"/>
          <w:szCs w:val="24"/>
        </w:rPr>
        <w:t xml:space="preserve">: Basic test to make sure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loads</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0A71" w:rsidRDefault="00D10A71" w:rsidP="00707488">
      <w:r>
        <w:separator/>
      </w:r>
    </w:p>
  </w:endnote>
  <w:endnote w:type="continuationSeparator" w:id="0">
    <w:p w:rsidR="00D10A71" w:rsidRDefault="00D10A71"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sidR="00571329">
          <w:rPr>
            <w:noProof/>
          </w:rPr>
          <w:t>11</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0A71" w:rsidRDefault="00D10A71" w:rsidP="00707488">
      <w:r>
        <w:separator/>
      </w:r>
    </w:p>
  </w:footnote>
  <w:footnote w:type="continuationSeparator" w:id="0">
    <w:p w:rsidR="00D10A71" w:rsidRDefault="00D10A71"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1A4BF2"/>
    <w:rsid w:val="001E199A"/>
    <w:rsid w:val="00232053"/>
    <w:rsid w:val="0028585C"/>
    <w:rsid w:val="00292450"/>
    <w:rsid w:val="002956B6"/>
    <w:rsid w:val="002B0E1A"/>
    <w:rsid w:val="002C3D56"/>
    <w:rsid w:val="002E1925"/>
    <w:rsid w:val="002E24B6"/>
    <w:rsid w:val="00332090"/>
    <w:rsid w:val="00362936"/>
    <w:rsid w:val="00373754"/>
    <w:rsid w:val="003F0505"/>
    <w:rsid w:val="004138C7"/>
    <w:rsid w:val="004379A6"/>
    <w:rsid w:val="0048693B"/>
    <w:rsid w:val="004A03D4"/>
    <w:rsid w:val="004E5938"/>
    <w:rsid w:val="005353FD"/>
    <w:rsid w:val="00565E87"/>
    <w:rsid w:val="00571329"/>
    <w:rsid w:val="00622FA6"/>
    <w:rsid w:val="00632949"/>
    <w:rsid w:val="0068262B"/>
    <w:rsid w:val="006A2C1E"/>
    <w:rsid w:val="006C79D9"/>
    <w:rsid w:val="00704C96"/>
    <w:rsid w:val="00707488"/>
    <w:rsid w:val="007705F2"/>
    <w:rsid w:val="00777C95"/>
    <w:rsid w:val="007F54F6"/>
    <w:rsid w:val="0080038B"/>
    <w:rsid w:val="00872C86"/>
    <w:rsid w:val="00873725"/>
    <w:rsid w:val="008922CF"/>
    <w:rsid w:val="008D5C34"/>
    <w:rsid w:val="00941998"/>
    <w:rsid w:val="009726CF"/>
    <w:rsid w:val="009B2A9D"/>
    <w:rsid w:val="009C0786"/>
    <w:rsid w:val="009C3AD0"/>
    <w:rsid w:val="00A47ADC"/>
    <w:rsid w:val="00AE6410"/>
    <w:rsid w:val="00AF0D05"/>
    <w:rsid w:val="00B07D05"/>
    <w:rsid w:val="00B13B64"/>
    <w:rsid w:val="00B72E1A"/>
    <w:rsid w:val="00B953BC"/>
    <w:rsid w:val="00BC60B1"/>
    <w:rsid w:val="00BD637D"/>
    <w:rsid w:val="00C07FEA"/>
    <w:rsid w:val="00C3424F"/>
    <w:rsid w:val="00C81920"/>
    <w:rsid w:val="00C950B2"/>
    <w:rsid w:val="00CE0643"/>
    <w:rsid w:val="00D10A71"/>
    <w:rsid w:val="00D111DB"/>
    <w:rsid w:val="00D317CA"/>
    <w:rsid w:val="00D73D0C"/>
    <w:rsid w:val="00DA6A16"/>
    <w:rsid w:val="00DF3A99"/>
    <w:rsid w:val="00E67D8A"/>
    <w:rsid w:val="00E72F9B"/>
    <w:rsid w:val="00EE2651"/>
    <w:rsid w:val="00F52C61"/>
    <w:rsid w:val="00F94625"/>
    <w:rsid w:val="00FC1EBE"/>
    <w:rsid w:val="00FE1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9060D052-565E-4092-85F9-06AA513A4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2152</TotalTime>
  <Pages>12</Pages>
  <Words>1807</Words>
  <Characters>10304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Alec Tiefenthal</cp:lastModifiedBy>
  <cp:revision>54</cp:revision>
  <dcterms:created xsi:type="dcterms:W3CDTF">2016-05-04T12:09:00Z</dcterms:created>
  <dcterms:modified xsi:type="dcterms:W3CDTF">2016-05-12T20:32:00Z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